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64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642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B89A6" w14:textId="77777777" w:rsidR="003642C9" w:rsidRDefault="003642C9">
      <w:r>
        <w:separator/>
      </w:r>
    </w:p>
    <w:p w14:paraId="1DAC8F41" w14:textId="77777777" w:rsidR="003642C9" w:rsidRDefault="003642C9"/>
  </w:endnote>
  <w:endnote w:type="continuationSeparator" w:id="0">
    <w:p w14:paraId="2EE0A06B" w14:textId="77777777" w:rsidR="003642C9" w:rsidRDefault="003642C9">
      <w:r>
        <w:continuationSeparator/>
      </w:r>
    </w:p>
    <w:p w14:paraId="7A76FAEA" w14:textId="77777777" w:rsidR="003642C9" w:rsidRDefault="003642C9"/>
  </w:endnote>
  <w:endnote w:type="continuationNotice" w:id="1">
    <w:p w14:paraId="2385EF80" w14:textId="77777777" w:rsidR="003642C9" w:rsidRDefault="00364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03B5E" w14:textId="77777777" w:rsidR="003642C9" w:rsidRDefault="003642C9">
      <w:r>
        <w:separator/>
      </w:r>
    </w:p>
    <w:p w14:paraId="48B2801B" w14:textId="77777777" w:rsidR="003642C9" w:rsidRDefault="003642C9"/>
  </w:footnote>
  <w:footnote w:type="continuationSeparator" w:id="0">
    <w:p w14:paraId="4F5A9E10" w14:textId="77777777" w:rsidR="003642C9" w:rsidRDefault="003642C9">
      <w:r>
        <w:continuationSeparator/>
      </w:r>
    </w:p>
    <w:p w14:paraId="626EA20E" w14:textId="77777777" w:rsidR="003642C9" w:rsidRDefault="003642C9"/>
  </w:footnote>
  <w:footnote w:type="continuationNotice" w:id="1">
    <w:p w14:paraId="7FD88589" w14:textId="77777777" w:rsidR="003642C9" w:rsidRDefault="00364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0" ma:contentTypeDescription="Create a new document." ma:contentTypeScope="" ma:versionID="96e969324cd16ef43171cb01b70ac1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6FE5A9-37DE-49C4-8645-F09F88BAE515}"/>
</file>

<file path=customXml/itemProps3.xml><?xml version="1.0" encoding="utf-8"?>
<ds:datastoreItem xmlns:ds="http://schemas.openxmlformats.org/officeDocument/2006/customXml" ds:itemID="{BB557C81-EA69-47BE-A07D-CA4CC19B63EC}"/>
</file>

<file path=customXml/itemProps4.xml><?xml version="1.0" encoding="utf-8"?>
<ds:datastoreItem xmlns:ds="http://schemas.openxmlformats.org/officeDocument/2006/customXml" ds:itemID="{3C5C9790-35BD-4F6F-A52E-82092D0F9073}"/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314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Tien Nguyen Duc</cp:lastModifiedBy>
  <cp:revision>292</cp:revision>
  <cp:lastPrinted>2008-03-13T11:02:00Z</cp:lastPrinted>
  <dcterms:created xsi:type="dcterms:W3CDTF">2018-10-22T04:18:00Z</dcterms:created>
  <dcterms:modified xsi:type="dcterms:W3CDTF">2020-12-03T01:34:00Z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